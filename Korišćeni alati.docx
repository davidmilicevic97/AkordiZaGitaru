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BFD7E" w14:textId="77777777" w:rsidR="00E81978" w:rsidRDefault="00DE4386">
      <w:pPr>
        <w:pStyle w:val="Title"/>
      </w:pPr>
      <w:sdt>
        <w:sdtPr>
          <w:alias w:val="Title:"/>
          <w:tag w:val="Title:"/>
          <w:id w:val="726351117"/>
          <w:placeholder>
            <w:docPart w:val="D478B1FFF1374064AADAD91A762530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proofErr w:type="spellStart"/>
          <w:r w:rsidR="0016378C">
            <w:t>Principi</w:t>
          </w:r>
          <w:proofErr w:type="spellEnd"/>
          <w:r w:rsidR="0016378C">
            <w:t xml:space="preserve"> </w:t>
          </w:r>
          <w:proofErr w:type="spellStart"/>
          <w:r w:rsidR="0016378C">
            <w:t>Softverskog</w:t>
          </w:r>
          <w:proofErr w:type="spellEnd"/>
          <w:r w:rsidR="0016378C">
            <w:t xml:space="preserve"> In</w:t>
          </w:r>
          <w:proofErr w:type="spellStart"/>
          <w:r w:rsidR="0016378C">
            <w:rPr>
              <w:lang w:val="sr-Latn-RS"/>
            </w:rPr>
            <w:t>ženjerstva</w:t>
          </w:r>
          <w:proofErr w:type="spellEnd"/>
          <w:r w:rsidR="0016378C">
            <w:rPr>
              <w:lang w:val="sr-Latn-RS"/>
            </w:rPr>
            <w:t xml:space="preserve"> </w:t>
          </w:r>
        </w:sdtContent>
      </w:sdt>
    </w:p>
    <w:p w14:paraId="3F28B0D3" w14:textId="584B643E" w:rsidR="00B823AA" w:rsidRDefault="0016378C" w:rsidP="00B823AA">
      <w:pPr>
        <w:pStyle w:val="Title2"/>
      </w:pPr>
      <w:proofErr w:type="spellStart"/>
      <w:r>
        <w:t>DBit</w:t>
      </w:r>
      <w:proofErr w:type="spellEnd"/>
      <w:r w:rsidR="00601223">
        <w:t xml:space="preserve"> </w:t>
      </w:r>
      <w:proofErr w:type="spellStart"/>
      <w:r>
        <w:t>tim</w:t>
      </w:r>
      <w:proofErr w:type="spellEnd"/>
    </w:p>
    <w:p w14:paraId="171477C8" w14:textId="3D4353DB" w:rsidR="00E81978" w:rsidRDefault="0016378C" w:rsidP="00B823AA">
      <w:pPr>
        <w:pStyle w:val="Title2"/>
      </w:pPr>
      <w:proofErr w:type="spellStart"/>
      <w:r>
        <w:t>Spisak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koriščenih</w:t>
      </w:r>
      <w:proofErr w:type="spellEnd"/>
      <w:r>
        <w:t xml:space="preserve"> 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14:paraId="5AF4BD31" w14:textId="03CABDD9" w:rsidR="0016378C" w:rsidRPr="0016378C" w:rsidRDefault="0016378C" w:rsidP="00B823AA">
      <w:pPr>
        <w:pStyle w:val="Title2"/>
        <w:rPr>
          <w:i/>
          <w:iCs/>
        </w:rPr>
      </w:pPr>
      <w:r w:rsidRPr="0016378C">
        <w:rPr>
          <w:i/>
          <w:iCs/>
        </w:rPr>
        <w:t>“</w:t>
      </w:r>
      <w:proofErr w:type="spellStart"/>
      <w:r w:rsidRPr="0016378C">
        <w:rPr>
          <w:i/>
          <w:iCs/>
        </w:rPr>
        <w:t>Akordi</w:t>
      </w:r>
      <w:proofErr w:type="spellEnd"/>
      <w:r w:rsidRPr="0016378C">
        <w:rPr>
          <w:i/>
          <w:iCs/>
        </w:rPr>
        <w:t xml:space="preserve"> za </w:t>
      </w:r>
      <w:proofErr w:type="spellStart"/>
      <w:r w:rsidRPr="0016378C">
        <w:rPr>
          <w:i/>
          <w:iCs/>
        </w:rPr>
        <w:t>gitaru</w:t>
      </w:r>
      <w:proofErr w:type="spellEnd"/>
      <w:r w:rsidRPr="0016378C">
        <w:rPr>
          <w:i/>
          <w:iCs/>
        </w:rPr>
        <w:t>”</w:t>
      </w:r>
    </w:p>
    <w:p w14:paraId="0743E111" w14:textId="73CF73E1" w:rsidR="00E81978" w:rsidRDefault="00E81978">
      <w:pPr>
        <w:pStyle w:val="Title"/>
      </w:pPr>
    </w:p>
    <w:p w14:paraId="521DFF7F" w14:textId="72943FFD" w:rsidR="00E81978" w:rsidRDefault="00E81978" w:rsidP="00B823AA">
      <w:pPr>
        <w:pStyle w:val="Title2"/>
      </w:pPr>
    </w:p>
    <w:p w14:paraId="63DF9F6C" w14:textId="0228A223" w:rsidR="00E81978" w:rsidRDefault="00E81978">
      <w:pPr>
        <w:pStyle w:val="SectionTitle"/>
      </w:pPr>
    </w:p>
    <w:p w14:paraId="14F3EED8" w14:textId="0CF1844B" w:rsidR="00E81978" w:rsidRDefault="0016378C" w:rsidP="0016378C">
      <w:pPr>
        <w:pStyle w:val="NoSpacing"/>
        <w:numPr>
          <w:ilvl w:val="0"/>
          <w:numId w:val="16"/>
        </w:numPr>
      </w:pPr>
      <w:r>
        <w:t xml:space="preserve">PHP </w:t>
      </w:r>
    </w:p>
    <w:p w14:paraId="6D1E8A91" w14:textId="4C307F3E" w:rsidR="00E81978" w:rsidRDefault="0016378C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programski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jezik</w:t>
      </w:r>
      <w:proofErr w:type="spellEnd"/>
      <w:r>
        <w:rPr>
          <w:rStyle w:val="Emphasis"/>
          <w:i w:val="0"/>
          <w:iCs w:val="0"/>
        </w:rPr>
        <w:t xml:space="preserve"> PHP </w:t>
      </w:r>
      <w:proofErr w:type="gramStart"/>
      <w:r>
        <w:rPr>
          <w:rStyle w:val="Emphasis"/>
          <w:i w:val="0"/>
          <w:iCs w:val="0"/>
        </w:rPr>
        <w:t xml:space="preserve">( </w:t>
      </w:r>
      <w:proofErr w:type="spellStart"/>
      <w:r>
        <w:rPr>
          <w:rStyle w:val="Emphasis"/>
          <w:i w:val="0"/>
          <w:iCs w:val="0"/>
        </w:rPr>
        <w:t>verzija</w:t>
      </w:r>
      <w:proofErr w:type="spellEnd"/>
      <w:proofErr w:type="gramEnd"/>
      <w:r>
        <w:rPr>
          <w:rStyle w:val="Emphasis"/>
          <w:i w:val="0"/>
          <w:iCs w:val="0"/>
        </w:rPr>
        <w:t xml:space="preserve"> 5</w:t>
      </w:r>
      <w:r>
        <w:rPr>
          <w:rStyle w:val="Emphasis"/>
          <w:i w:val="0"/>
          <w:iCs w:val="0"/>
          <w:lang w:val="en-GB"/>
        </w:rPr>
        <w:t xml:space="preserve">.6.35) radi </w:t>
      </w:r>
      <w:proofErr w:type="spellStart"/>
      <w:r>
        <w:rPr>
          <w:rStyle w:val="Emphasis"/>
          <w:i w:val="0"/>
          <w:iCs w:val="0"/>
          <w:lang w:val="en-GB"/>
        </w:rPr>
        <w:t>realizacije</w:t>
      </w:r>
      <w:proofErr w:type="spellEnd"/>
      <w:r>
        <w:rPr>
          <w:rStyle w:val="Emphasis"/>
          <w:i w:val="0"/>
          <w:iCs w:val="0"/>
          <w:lang w:val="en-GB"/>
        </w:rPr>
        <w:t xml:space="preserve"> “backend” </w:t>
      </w:r>
      <w:proofErr w:type="spellStart"/>
      <w:r>
        <w:rPr>
          <w:rStyle w:val="Emphasis"/>
          <w:i w:val="0"/>
          <w:iCs w:val="0"/>
          <w:lang w:val="en-GB"/>
        </w:rPr>
        <w:t>dela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bookmarkStart w:id="0" w:name="_GoBack"/>
      <w:bookmarkEnd w:id="0"/>
      <w:proofErr w:type="spellStart"/>
      <w:r>
        <w:rPr>
          <w:rStyle w:val="Emphasis"/>
          <w:i w:val="0"/>
          <w:iCs w:val="0"/>
          <w:lang w:val="en-GB"/>
        </w:rPr>
        <w:t>na</w:t>
      </w:r>
      <w:r>
        <w:rPr>
          <w:rStyle w:val="Emphasis"/>
          <w:i w:val="0"/>
          <w:iCs w:val="0"/>
          <w:lang w:val="sr-Latn-RS"/>
        </w:rPr>
        <w:t>šeg</w:t>
      </w:r>
      <w:proofErr w:type="spellEnd"/>
      <w:r>
        <w:rPr>
          <w:rStyle w:val="Emphasis"/>
          <w:i w:val="0"/>
          <w:iCs w:val="0"/>
          <w:lang w:val="sr-Latn-RS"/>
        </w:rPr>
        <w:t xml:space="preserve"> projekta.</w:t>
      </w:r>
    </w:p>
    <w:p w14:paraId="1E17D828" w14:textId="632F1063" w:rsidR="00935A17" w:rsidRDefault="00935A17" w:rsidP="00935A17">
      <w:pPr>
        <w:pStyle w:val="NoSpacing"/>
        <w:numPr>
          <w:ilvl w:val="0"/>
          <w:numId w:val="16"/>
        </w:numPr>
      </w:pPr>
      <w:r>
        <w:t>CodeIgniter framework</w:t>
      </w:r>
    </w:p>
    <w:p w14:paraId="7B8E531F" w14:textId="6EF53CB1" w:rsidR="00935A17" w:rsidRDefault="00935A17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CodeIgniter PHP framework (</w:t>
      </w:r>
      <w:proofErr w:type="spellStart"/>
      <w:r>
        <w:rPr>
          <w:rStyle w:val="Emphasis"/>
          <w:i w:val="0"/>
          <w:iCs w:val="0"/>
        </w:rPr>
        <w:t>verzija</w:t>
      </w:r>
      <w:proofErr w:type="spellEnd"/>
      <w:r>
        <w:rPr>
          <w:rStyle w:val="Emphasis"/>
          <w:i w:val="0"/>
          <w:iCs w:val="0"/>
        </w:rPr>
        <w:t xml:space="preserve"> 3) </w:t>
      </w:r>
      <w:proofErr w:type="spellStart"/>
      <w:r>
        <w:rPr>
          <w:rStyle w:val="Emphasis"/>
          <w:i w:val="0"/>
          <w:iCs w:val="0"/>
        </w:rPr>
        <w:t>koji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nam</w:t>
      </w:r>
      <w:proofErr w:type="spellEnd"/>
      <w:r>
        <w:rPr>
          <w:rStyle w:val="Emphasis"/>
          <w:i w:val="0"/>
          <w:iCs w:val="0"/>
        </w:rPr>
        <w:t xml:space="preserve"> je o</w:t>
      </w:r>
      <w:r>
        <w:rPr>
          <w:rStyle w:val="Emphasis"/>
          <w:i w:val="0"/>
          <w:iCs w:val="0"/>
          <w:lang w:val="sr-Latn-RS"/>
        </w:rPr>
        <w:t>mogući da realizujemo MVC arhitekturu na kojoj se projekat zasniva</w:t>
      </w:r>
      <w:r>
        <w:rPr>
          <w:rStyle w:val="Emphasis"/>
          <w:i w:val="0"/>
          <w:iCs w:val="0"/>
          <w:lang w:val="sr-Latn-RS"/>
        </w:rPr>
        <w:t>.</w:t>
      </w:r>
    </w:p>
    <w:p w14:paraId="080F5DB4" w14:textId="0D0E8AC7" w:rsidR="0016378C" w:rsidRDefault="0016378C" w:rsidP="0016378C">
      <w:pPr>
        <w:pStyle w:val="NoSpacing"/>
        <w:numPr>
          <w:ilvl w:val="0"/>
          <w:numId w:val="16"/>
        </w:numPr>
      </w:pPr>
      <w:r>
        <w:t>HTML</w:t>
      </w:r>
      <w:r>
        <w:t xml:space="preserve"> </w:t>
      </w:r>
    </w:p>
    <w:p w14:paraId="4E03EFB2" w14:textId="605B8830" w:rsidR="0016378C" w:rsidRDefault="0016378C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jezik</w:t>
      </w:r>
      <w:proofErr w:type="spellEnd"/>
      <w:r>
        <w:rPr>
          <w:rStyle w:val="Emphasis"/>
          <w:i w:val="0"/>
          <w:iCs w:val="0"/>
        </w:rPr>
        <w:t xml:space="preserve"> za </w:t>
      </w:r>
      <w:proofErr w:type="spellStart"/>
      <w:r>
        <w:rPr>
          <w:rStyle w:val="Emphasis"/>
          <w:i w:val="0"/>
          <w:iCs w:val="0"/>
        </w:rPr>
        <w:t>ozna</w:t>
      </w:r>
      <w:r>
        <w:rPr>
          <w:rStyle w:val="Emphasis"/>
          <w:i w:val="0"/>
          <w:iCs w:val="0"/>
          <w:lang w:val="sr-Latn-RS"/>
        </w:rPr>
        <w:t>čavanje</w:t>
      </w:r>
      <w:proofErr w:type="spellEnd"/>
      <w:r>
        <w:rPr>
          <w:rStyle w:val="Emphasis"/>
          <w:i w:val="0"/>
          <w:iCs w:val="0"/>
          <w:lang w:val="sr-Latn-RS"/>
        </w:rPr>
        <w:t xml:space="preserve"> hiperteksta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HTML</w:t>
      </w:r>
      <w:r>
        <w:rPr>
          <w:rStyle w:val="Emphasis"/>
          <w:i w:val="0"/>
          <w:iCs w:val="0"/>
        </w:rPr>
        <w:t xml:space="preserve"> </w:t>
      </w:r>
      <w:proofErr w:type="gramStart"/>
      <w:r>
        <w:rPr>
          <w:rStyle w:val="Emphasis"/>
          <w:i w:val="0"/>
          <w:iCs w:val="0"/>
        </w:rPr>
        <w:t xml:space="preserve">( </w:t>
      </w:r>
      <w:proofErr w:type="spellStart"/>
      <w:r>
        <w:rPr>
          <w:rStyle w:val="Emphasis"/>
          <w:i w:val="0"/>
          <w:iCs w:val="0"/>
        </w:rPr>
        <w:t>verzija</w:t>
      </w:r>
      <w:proofErr w:type="spellEnd"/>
      <w:proofErr w:type="gramEnd"/>
      <w:r>
        <w:rPr>
          <w:rStyle w:val="Emphasis"/>
          <w:i w:val="0"/>
          <w:iCs w:val="0"/>
        </w:rPr>
        <w:t xml:space="preserve"> 5</w:t>
      </w:r>
      <w:r>
        <w:rPr>
          <w:rStyle w:val="Emphasis"/>
          <w:i w:val="0"/>
          <w:iCs w:val="0"/>
          <w:lang w:val="en-GB"/>
        </w:rPr>
        <w:t xml:space="preserve">.) radi </w:t>
      </w:r>
      <w:proofErr w:type="spellStart"/>
      <w:r>
        <w:rPr>
          <w:rStyle w:val="Emphasis"/>
          <w:i w:val="0"/>
          <w:iCs w:val="0"/>
          <w:lang w:val="en-GB"/>
        </w:rPr>
        <w:t>realizacije</w:t>
      </w:r>
      <w:proofErr w:type="spellEnd"/>
      <w:r>
        <w:rPr>
          <w:rStyle w:val="Emphasis"/>
          <w:i w:val="0"/>
          <w:iCs w:val="0"/>
          <w:lang w:val="en-GB"/>
        </w:rPr>
        <w:t xml:space="preserve"> “</w:t>
      </w:r>
      <w:r>
        <w:rPr>
          <w:rStyle w:val="Emphasis"/>
          <w:i w:val="0"/>
          <w:iCs w:val="0"/>
          <w:lang w:val="en-GB"/>
        </w:rPr>
        <w:t>front</w:t>
      </w:r>
      <w:r>
        <w:rPr>
          <w:rStyle w:val="Emphasis"/>
          <w:i w:val="0"/>
          <w:iCs w:val="0"/>
          <w:lang w:val="en-GB"/>
        </w:rPr>
        <w:t xml:space="preserve">end” </w:t>
      </w:r>
      <w:proofErr w:type="spellStart"/>
      <w:r>
        <w:rPr>
          <w:rStyle w:val="Emphasis"/>
          <w:i w:val="0"/>
          <w:iCs w:val="0"/>
          <w:lang w:val="en-GB"/>
        </w:rPr>
        <w:t>dela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proofErr w:type="spellStart"/>
      <w:r>
        <w:rPr>
          <w:rStyle w:val="Emphasis"/>
          <w:i w:val="0"/>
          <w:iCs w:val="0"/>
          <w:lang w:val="en-GB"/>
        </w:rPr>
        <w:t>na</w:t>
      </w:r>
      <w:r>
        <w:rPr>
          <w:rStyle w:val="Emphasis"/>
          <w:i w:val="0"/>
          <w:iCs w:val="0"/>
          <w:lang w:val="sr-Latn-RS"/>
        </w:rPr>
        <w:t>šeg</w:t>
      </w:r>
      <w:proofErr w:type="spellEnd"/>
      <w:r>
        <w:rPr>
          <w:rStyle w:val="Emphasis"/>
          <w:i w:val="0"/>
          <w:iCs w:val="0"/>
          <w:lang w:val="sr-Latn-RS"/>
        </w:rPr>
        <w:t xml:space="preserve"> projekta.</w:t>
      </w:r>
    </w:p>
    <w:p w14:paraId="2B14ADD4" w14:textId="42BB2D03" w:rsidR="0016378C" w:rsidRDefault="0016378C" w:rsidP="0016378C">
      <w:pPr>
        <w:pStyle w:val="NoSpacing"/>
        <w:numPr>
          <w:ilvl w:val="0"/>
          <w:numId w:val="16"/>
        </w:numPr>
      </w:pPr>
      <w:r>
        <w:t>Bootstrap</w:t>
      </w:r>
      <w:r>
        <w:t xml:space="preserve"> </w:t>
      </w:r>
    </w:p>
    <w:p w14:paraId="535D717C" w14:textId="50C7082B" w:rsidR="0016378C" w:rsidRDefault="0016378C" w:rsidP="0016378C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 xml:space="preserve">HTML </w:t>
      </w:r>
      <w:proofErr w:type="spellStart"/>
      <w:r>
        <w:rPr>
          <w:rStyle w:val="Emphasis"/>
          <w:i w:val="0"/>
          <w:iCs w:val="0"/>
        </w:rPr>
        <w:t>biblioteku</w:t>
      </w:r>
      <w:proofErr w:type="spellEnd"/>
      <w:r>
        <w:rPr>
          <w:rStyle w:val="Emphasis"/>
          <w:i w:val="0"/>
          <w:iCs w:val="0"/>
        </w:rPr>
        <w:t xml:space="preserve"> Bootstrap</w:t>
      </w:r>
      <w:r>
        <w:rPr>
          <w:rStyle w:val="Emphasis"/>
          <w:i w:val="0"/>
          <w:iCs w:val="0"/>
        </w:rPr>
        <w:t xml:space="preserve"> </w:t>
      </w:r>
      <w:proofErr w:type="gramStart"/>
      <w:r>
        <w:rPr>
          <w:rStyle w:val="Emphasis"/>
          <w:i w:val="0"/>
          <w:iCs w:val="0"/>
        </w:rPr>
        <w:t xml:space="preserve">( </w:t>
      </w:r>
      <w:proofErr w:type="spellStart"/>
      <w:r>
        <w:rPr>
          <w:rStyle w:val="Emphasis"/>
          <w:i w:val="0"/>
          <w:iCs w:val="0"/>
        </w:rPr>
        <w:t>verzija</w:t>
      </w:r>
      <w:proofErr w:type="spellEnd"/>
      <w:proofErr w:type="gramEnd"/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4</w:t>
      </w:r>
      <w:r>
        <w:rPr>
          <w:rStyle w:val="Emphasis"/>
          <w:i w:val="0"/>
          <w:iCs w:val="0"/>
          <w:lang w:val="en-GB"/>
        </w:rPr>
        <w:t xml:space="preserve">) radi </w:t>
      </w:r>
      <w:proofErr w:type="spellStart"/>
      <w:r>
        <w:rPr>
          <w:rStyle w:val="Emphasis"/>
          <w:i w:val="0"/>
          <w:iCs w:val="0"/>
          <w:lang w:val="en-GB"/>
        </w:rPr>
        <w:t>stilizacije</w:t>
      </w:r>
      <w:proofErr w:type="spellEnd"/>
      <w:r>
        <w:rPr>
          <w:rStyle w:val="Emphasis"/>
          <w:i w:val="0"/>
          <w:iCs w:val="0"/>
          <w:lang w:val="en-GB"/>
        </w:rPr>
        <w:t xml:space="preserve"> “frontend” </w:t>
      </w:r>
      <w:proofErr w:type="spellStart"/>
      <w:r>
        <w:rPr>
          <w:rStyle w:val="Emphasis"/>
          <w:i w:val="0"/>
          <w:iCs w:val="0"/>
          <w:lang w:val="en-GB"/>
        </w:rPr>
        <w:t>dela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proofErr w:type="spellStart"/>
      <w:r>
        <w:rPr>
          <w:rStyle w:val="Emphasis"/>
          <w:i w:val="0"/>
          <w:iCs w:val="0"/>
          <w:lang w:val="en-GB"/>
        </w:rPr>
        <w:t>našeg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proofErr w:type="spellStart"/>
      <w:r>
        <w:rPr>
          <w:rStyle w:val="Emphasis"/>
          <w:i w:val="0"/>
          <w:iCs w:val="0"/>
          <w:lang w:val="en-GB"/>
        </w:rPr>
        <w:t>projekta</w:t>
      </w:r>
      <w:proofErr w:type="spellEnd"/>
      <w:r>
        <w:rPr>
          <w:rStyle w:val="Emphasis"/>
          <w:i w:val="0"/>
          <w:iCs w:val="0"/>
          <w:lang w:val="sr-Latn-RS"/>
        </w:rPr>
        <w:t>.</w:t>
      </w:r>
      <w:r>
        <w:rPr>
          <w:rStyle w:val="Emphasis"/>
          <w:i w:val="0"/>
          <w:iCs w:val="0"/>
          <w:lang w:val="sr-Latn-RS"/>
        </w:rPr>
        <w:t xml:space="preserve"> </w:t>
      </w:r>
    </w:p>
    <w:p w14:paraId="7E912871" w14:textId="71677957" w:rsidR="0016378C" w:rsidRDefault="0016378C" w:rsidP="0016378C">
      <w:pPr>
        <w:rPr>
          <w:rStyle w:val="Emphasis"/>
          <w:i w:val="0"/>
          <w:iCs w:val="0"/>
          <w:lang w:val="en-GB"/>
        </w:rPr>
      </w:pPr>
      <w:r>
        <w:rPr>
          <w:rStyle w:val="Emphasis"/>
          <w:i w:val="0"/>
          <w:iCs w:val="0"/>
          <w:lang w:val="sr-Latn-RS"/>
        </w:rPr>
        <w:t xml:space="preserve">Konkretnu temu koju smo koristili kao osnovu za naš projekat se može naći ovde </w:t>
      </w:r>
      <w:r>
        <w:rPr>
          <w:rStyle w:val="Emphasis"/>
          <w:i w:val="0"/>
          <w:iCs w:val="0"/>
          <w:lang w:val="en-GB"/>
        </w:rPr>
        <w:t>:</w:t>
      </w:r>
    </w:p>
    <w:p w14:paraId="29A6EC14" w14:textId="159F2BAF" w:rsidR="0016378C" w:rsidRDefault="0016378C" w:rsidP="0016378C">
      <w:hyperlink r:id="rId9" w:history="1">
        <w:r>
          <w:rPr>
            <w:rStyle w:val="Hyperlink"/>
          </w:rPr>
          <w:t>https://startbootstrap.com/themes/business-casual/</w:t>
        </w:r>
      </w:hyperlink>
    </w:p>
    <w:p w14:paraId="4FE22E5C" w14:textId="3FDF3D18" w:rsidR="0016378C" w:rsidRDefault="0016378C" w:rsidP="0016378C">
      <w:pPr>
        <w:pStyle w:val="NoSpacing"/>
        <w:numPr>
          <w:ilvl w:val="0"/>
          <w:numId w:val="16"/>
        </w:numPr>
      </w:pPr>
      <w:r>
        <w:t>WAMP Server</w:t>
      </w:r>
      <w:r>
        <w:t xml:space="preserve"> </w:t>
      </w:r>
      <w:r>
        <w:t>64</w:t>
      </w:r>
    </w:p>
    <w:p w14:paraId="7272612B" w14:textId="0CA28ABE" w:rsidR="00601223" w:rsidRDefault="0016378C" w:rsidP="0016378C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WAMP server </w:t>
      </w:r>
      <w:proofErr w:type="spellStart"/>
      <w:r>
        <w:rPr>
          <w:rStyle w:val="Emphasis"/>
          <w:i w:val="0"/>
          <w:iCs w:val="0"/>
        </w:rPr>
        <w:t>koji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nam</w:t>
      </w:r>
      <w:proofErr w:type="spellEnd"/>
      <w:r>
        <w:rPr>
          <w:rStyle w:val="Emphasis"/>
          <w:i w:val="0"/>
          <w:iCs w:val="0"/>
        </w:rPr>
        <w:t xml:space="preserve"> je </w:t>
      </w:r>
      <w:proofErr w:type="spellStart"/>
      <w:r>
        <w:rPr>
          <w:rStyle w:val="Emphasis"/>
          <w:i w:val="0"/>
          <w:iCs w:val="0"/>
        </w:rPr>
        <w:t>omogu</w:t>
      </w:r>
      <w:r>
        <w:rPr>
          <w:rStyle w:val="Emphasis"/>
          <w:i w:val="0"/>
          <w:iCs w:val="0"/>
          <w:lang w:val="sr-Latn-RS"/>
        </w:rPr>
        <w:t>ćio</w:t>
      </w:r>
      <w:proofErr w:type="spellEnd"/>
      <w:r>
        <w:rPr>
          <w:rStyle w:val="Emphasis"/>
          <w:i w:val="0"/>
          <w:iCs w:val="0"/>
          <w:lang w:val="sr-Latn-RS"/>
        </w:rPr>
        <w:t xml:space="preserve"> da simuliramo server na lokalnom računaru</w:t>
      </w:r>
      <w:r w:rsidR="00AF786C">
        <w:rPr>
          <w:rStyle w:val="Emphasis"/>
          <w:i w:val="0"/>
          <w:iCs w:val="0"/>
          <w:lang w:val="sr-Latn-RS"/>
        </w:rPr>
        <w:t xml:space="preserve"> na kome smo</w:t>
      </w:r>
      <w:r w:rsidR="00601223">
        <w:rPr>
          <w:rStyle w:val="Emphasis"/>
          <w:i w:val="0"/>
          <w:iCs w:val="0"/>
          <w:lang w:val="sr-Latn-RS"/>
        </w:rPr>
        <w:t xml:space="preserve"> izvršavali našu aplikaciju.</w:t>
      </w:r>
    </w:p>
    <w:p w14:paraId="76D29988" w14:textId="2EC6C96E" w:rsidR="00601223" w:rsidRDefault="00601223" w:rsidP="00601223">
      <w:pPr>
        <w:pStyle w:val="NoSpacing"/>
        <w:numPr>
          <w:ilvl w:val="0"/>
          <w:numId w:val="16"/>
        </w:numPr>
      </w:pPr>
      <w:r>
        <w:t>Microsoft SQL Server Management Studio 17</w:t>
      </w:r>
    </w:p>
    <w:p w14:paraId="0858EE38" w14:textId="51264D68" w:rsidR="00601223" w:rsidRDefault="00601223" w:rsidP="00601223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 xml:space="preserve">Microsoft </w:t>
      </w:r>
      <w:proofErr w:type="spellStart"/>
      <w:r>
        <w:rPr>
          <w:rStyle w:val="Emphasis"/>
          <w:i w:val="0"/>
          <w:iCs w:val="0"/>
        </w:rPr>
        <w:t>Sql</w:t>
      </w:r>
      <w:proofErr w:type="spellEnd"/>
      <w:r>
        <w:rPr>
          <w:rStyle w:val="Emphasis"/>
          <w:i w:val="0"/>
          <w:iCs w:val="0"/>
        </w:rPr>
        <w:t xml:space="preserve"> Studio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 xml:space="preserve">za </w:t>
      </w:r>
      <w:proofErr w:type="spellStart"/>
      <w:r>
        <w:rPr>
          <w:rStyle w:val="Emphasis"/>
          <w:i w:val="0"/>
          <w:iCs w:val="0"/>
        </w:rPr>
        <w:t>izvršavanje</w:t>
      </w:r>
      <w:proofErr w:type="spellEnd"/>
      <w:r>
        <w:rPr>
          <w:rStyle w:val="Emphasis"/>
          <w:i w:val="0"/>
          <w:iCs w:val="0"/>
        </w:rPr>
        <w:t xml:space="preserve"> SQL </w:t>
      </w:r>
      <w:proofErr w:type="spellStart"/>
      <w:r>
        <w:rPr>
          <w:rStyle w:val="Emphasis"/>
          <w:i w:val="0"/>
          <w:iCs w:val="0"/>
        </w:rPr>
        <w:t>skripti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radi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kreiranja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popunjavanja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baze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podataka</w:t>
      </w:r>
      <w:proofErr w:type="spellEnd"/>
      <w:r>
        <w:rPr>
          <w:rStyle w:val="Emphasis"/>
          <w:i w:val="0"/>
          <w:iCs w:val="0"/>
          <w:lang w:val="sr-Latn-RS"/>
        </w:rPr>
        <w:t>.</w:t>
      </w:r>
    </w:p>
    <w:p w14:paraId="45747967" w14:textId="20625078" w:rsidR="00935A17" w:rsidRDefault="00935A17" w:rsidP="00601223">
      <w:pPr>
        <w:rPr>
          <w:rStyle w:val="Emphasis"/>
          <w:i w:val="0"/>
          <w:iCs w:val="0"/>
          <w:lang w:val="sr-Latn-RS"/>
        </w:rPr>
      </w:pPr>
    </w:p>
    <w:p w14:paraId="76B5BC38" w14:textId="77777777" w:rsidR="00935A17" w:rsidRDefault="00935A17" w:rsidP="00601223">
      <w:pPr>
        <w:rPr>
          <w:rStyle w:val="Emphasis"/>
          <w:i w:val="0"/>
          <w:iCs w:val="0"/>
          <w:lang w:val="sr-Latn-RS"/>
        </w:rPr>
      </w:pPr>
    </w:p>
    <w:p w14:paraId="1CC8E312" w14:textId="313B9626" w:rsidR="00601223" w:rsidRDefault="00601223" w:rsidP="00601223">
      <w:pPr>
        <w:pStyle w:val="NoSpacing"/>
        <w:numPr>
          <w:ilvl w:val="0"/>
          <w:numId w:val="16"/>
        </w:numPr>
      </w:pPr>
      <w:r>
        <w:lastRenderedPageBreak/>
        <w:t>Star UML</w:t>
      </w:r>
    </w:p>
    <w:p w14:paraId="0B91025E" w14:textId="42922429" w:rsidR="00601223" w:rsidRDefault="00601223" w:rsidP="00601223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Star UML </w:t>
      </w:r>
      <w:proofErr w:type="gramStart"/>
      <w:r>
        <w:rPr>
          <w:rStyle w:val="Emphasis"/>
          <w:i w:val="0"/>
          <w:iCs w:val="0"/>
        </w:rPr>
        <w:t xml:space="preserve">( </w:t>
      </w:r>
      <w:proofErr w:type="spellStart"/>
      <w:r>
        <w:rPr>
          <w:rStyle w:val="Emphasis"/>
          <w:i w:val="0"/>
          <w:iCs w:val="0"/>
        </w:rPr>
        <w:t>verzija</w:t>
      </w:r>
      <w:proofErr w:type="spellEnd"/>
      <w:proofErr w:type="gramEnd"/>
      <w:r>
        <w:rPr>
          <w:rStyle w:val="Emphasis"/>
          <w:i w:val="0"/>
          <w:iCs w:val="0"/>
        </w:rPr>
        <w:t xml:space="preserve"> 5) </w:t>
      </w:r>
      <w:proofErr w:type="spellStart"/>
      <w:r>
        <w:rPr>
          <w:rStyle w:val="Emphasis"/>
          <w:i w:val="0"/>
          <w:iCs w:val="0"/>
        </w:rPr>
        <w:t>radi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proofErr w:type="spellStart"/>
      <w:r>
        <w:rPr>
          <w:rStyle w:val="Emphasis"/>
          <w:i w:val="0"/>
          <w:iCs w:val="0"/>
          <w:lang w:val="en-GB"/>
        </w:rPr>
        <w:t>modeliranja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proofErr w:type="spellStart"/>
      <w:r>
        <w:rPr>
          <w:rStyle w:val="Emphasis"/>
          <w:i w:val="0"/>
          <w:iCs w:val="0"/>
          <w:lang w:val="en-GB"/>
        </w:rPr>
        <w:t>veb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proofErr w:type="spellStart"/>
      <w:r>
        <w:rPr>
          <w:rStyle w:val="Emphasis"/>
          <w:i w:val="0"/>
          <w:iCs w:val="0"/>
          <w:lang w:val="en-GB"/>
        </w:rPr>
        <w:t>aplikacije</w:t>
      </w:r>
      <w:proofErr w:type="spellEnd"/>
      <w:r>
        <w:rPr>
          <w:rStyle w:val="Emphasis"/>
          <w:i w:val="0"/>
          <w:iCs w:val="0"/>
          <w:lang w:val="en-GB"/>
        </w:rPr>
        <w:t xml:space="preserve"> gde smo </w:t>
      </w:r>
      <w:proofErr w:type="spellStart"/>
      <w:r>
        <w:rPr>
          <w:rStyle w:val="Emphasis"/>
          <w:i w:val="0"/>
          <w:iCs w:val="0"/>
          <w:lang w:val="en-GB"/>
        </w:rPr>
        <w:t>pravili</w:t>
      </w:r>
      <w:proofErr w:type="spellEnd"/>
      <w:r>
        <w:rPr>
          <w:rStyle w:val="Emphasis"/>
          <w:i w:val="0"/>
          <w:iCs w:val="0"/>
          <w:lang w:val="en-GB"/>
        </w:rPr>
        <w:t xml:space="preserve"> </w:t>
      </w:r>
      <w:proofErr w:type="spellStart"/>
      <w:r>
        <w:rPr>
          <w:rStyle w:val="Emphasis"/>
          <w:i w:val="0"/>
          <w:iCs w:val="0"/>
          <w:lang w:val="en-GB"/>
        </w:rPr>
        <w:t>dijagrame</w:t>
      </w:r>
      <w:proofErr w:type="spellEnd"/>
      <w:r>
        <w:rPr>
          <w:rStyle w:val="Emphasis"/>
          <w:i w:val="0"/>
          <w:iCs w:val="0"/>
          <w:lang w:val="en-GB"/>
        </w:rPr>
        <w:t xml:space="preserve"> za </w:t>
      </w:r>
      <w:proofErr w:type="spellStart"/>
      <w:r>
        <w:rPr>
          <w:rStyle w:val="Emphasis"/>
          <w:i w:val="0"/>
          <w:iCs w:val="0"/>
          <w:lang w:val="en-GB"/>
        </w:rPr>
        <w:t>slu</w:t>
      </w:r>
      <w:proofErr w:type="spellEnd"/>
      <w:r>
        <w:rPr>
          <w:rStyle w:val="Emphasis"/>
          <w:i w:val="0"/>
          <w:iCs w:val="0"/>
          <w:lang w:val="sr-Latn-RS"/>
        </w:rPr>
        <w:t>čajeve korišćenja.</w:t>
      </w:r>
    </w:p>
    <w:p w14:paraId="0587D886" w14:textId="3ADCE7A0" w:rsidR="00601223" w:rsidRDefault="00601223" w:rsidP="00601223">
      <w:pPr>
        <w:pStyle w:val="NoSpacing"/>
        <w:numPr>
          <w:ilvl w:val="0"/>
          <w:numId w:val="16"/>
        </w:numPr>
      </w:pPr>
      <w:r>
        <w:t>ERWIN Data Modeler 2018</w:t>
      </w:r>
    </w:p>
    <w:p w14:paraId="478A3E0F" w14:textId="24024E67" w:rsidR="00601223" w:rsidRDefault="00601223" w:rsidP="00601223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alat</w:t>
      </w:r>
      <w:proofErr w:type="spellEnd"/>
      <w:r>
        <w:rPr>
          <w:rStyle w:val="Emphasis"/>
          <w:i w:val="0"/>
          <w:iCs w:val="0"/>
        </w:rPr>
        <w:t xml:space="preserve"> ERWIN </w:t>
      </w:r>
      <w:proofErr w:type="spellStart"/>
      <w:r>
        <w:rPr>
          <w:rStyle w:val="Emphasis"/>
          <w:i w:val="0"/>
          <w:iCs w:val="0"/>
        </w:rPr>
        <w:t>radi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proofErr w:type="gramStart"/>
      <w:r>
        <w:rPr>
          <w:rStyle w:val="Emphasis"/>
          <w:i w:val="0"/>
          <w:iCs w:val="0"/>
        </w:rPr>
        <w:t>dizajna</w:t>
      </w:r>
      <w:proofErr w:type="spellEnd"/>
      <w:r>
        <w:rPr>
          <w:rStyle w:val="Emphasis"/>
          <w:i w:val="0"/>
          <w:iCs w:val="0"/>
        </w:rPr>
        <w:t xml:space="preserve"> 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modeliranj</w:t>
      </w:r>
      <w:proofErr w:type="spellEnd"/>
      <w:r>
        <w:rPr>
          <w:rStyle w:val="Emphasis"/>
          <w:i w:val="0"/>
          <w:iCs w:val="0"/>
          <w:lang w:val="sr-Latn-RS"/>
        </w:rPr>
        <w:t>.</w:t>
      </w:r>
    </w:p>
    <w:p w14:paraId="4FDDF813" w14:textId="6733C6E2" w:rsidR="00601223" w:rsidRDefault="00601223" w:rsidP="00601223">
      <w:pPr>
        <w:pStyle w:val="NoSpacing"/>
        <w:numPr>
          <w:ilvl w:val="0"/>
          <w:numId w:val="16"/>
        </w:numPr>
      </w:pPr>
      <w:r>
        <w:t xml:space="preserve">NET Beans IDE 8.2 </w:t>
      </w:r>
    </w:p>
    <w:p w14:paraId="1182CE44" w14:textId="7B821F3E" w:rsidR="00601223" w:rsidRDefault="00601223" w:rsidP="00601223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 xml:space="preserve">NET Beans </w:t>
      </w:r>
      <w:proofErr w:type="spellStart"/>
      <w:r>
        <w:rPr>
          <w:rStyle w:val="Emphasis"/>
          <w:i w:val="0"/>
          <w:iCs w:val="0"/>
        </w:rPr>
        <w:t>razvojno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okruženje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kao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alat</w:t>
      </w:r>
      <w:proofErr w:type="spellEnd"/>
      <w:r>
        <w:rPr>
          <w:rStyle w:val="Emphasis"/>
          <w:i w:val="0"/>
          <w:iCs w:val="0"/>
        </w:rPr>
        <w:t xml:space="preserve"> u </w:t>
      </w:r>
      <w:proofErr w:type="spellStart"/>
      <w:r>
        <w:rPr>
          <w:rStyle w:val="Emphasis"/>
          <w:i w:val="0"/>
          <w:iCs w:val="0"/>
        </w:rPr>
        <w:t>kome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kucali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kod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“backend”</w:t>
      </w:r>
      <w:r>
        <w:rPr>
          <w:rStyle w:val="Emphasis"/>
          <w:i w:val="0"/>
          <w:iCs w:val="0"/>
          <w:lang w:val="en-GB"/>
        </w:rPr>
        <w:t>-a I “frontend”-a</w:t>
      </w:r>
      <w:r>
        <w:rPr>
          <w:rStyle w:val="Emphasis"/>
          <w:i w:val="0"/>
          <w:iCs w:val="0"/>
          <w:lang w:val="sr-Latn-RS"/>
        </w:rPr>
        <w:t>.</w:t>
      </w:r>
    </w:p>
    <w:p w14:paraId="6CFD224C" w14:textId="5903CBF7" w:rsidR="00935A17" w:rsidRDefault="00935A17" w:rsidP="00935A17">
      <w:pPr>
        <w:pStyle w:val="NoSpacing"/>
        <w:numPr>
          <w:ilvl w:val="0"/>
          <w:numId w:val="16"/>
        </w:numPr>
      </w:pPr>
      <w:r>
        <w:t>GIT</w:t>
      </w:r>
    </w:p>
    <w:p w14:paraId="4619AB01" w14:textId="43D42B6C" w:rsidR="00935A17" w:rsidRDefault="00935A17" w:rsidP="00935A17">
      <w:pPr>
        <w:rPr>
          <w:rStyle w:val="Emphasis"/>
          <w:i w:val="0"/>
          <w:iCs w:val="0"/>
          <w:lang w:val="sr-Latn-RS"/>
        </w:rPr>
      </w:pPr>
      <w:proofErr w:type="spellStart"/>
      <w:r>
        <w:rPr>
          <w:rStyle w:val="Emphasis"/>
          <w:i w:val="0"/>
          <w:iCs w:val="0"/>
        </w:rPr>
        <w:t>Koristili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smo</w:t>
      </w:r>
      <w:proofErr w:type="spellEnd"/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 xml:space="preserve">GitHub </w:t>
      </w:r>
      <w:proofErr w:type="spellStart"/>
      <w:r>
        <w:rPr>
          <w:rStyle w:val="Emphasis"/>
          <w:i w:val="0"/>
          <w:iCs w:val="0"/>
        </w:rPr>
        <w:t>radi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verzionisanja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koda</w:t>
      </w:r>
      <w:proofErr w:type="spellEnd"/>
      <w:r>
        <w:rPr>
          <w:rStyle w:val="Emphasis"/>
          <w:i w:val="0"/>
          <w:iCs w:val="0"/>
        </w:rPr>
        <w:t xml:space="preserve">, </w:t>
      </w:r>
      <w:proofErr w:type="spellStart"/>
      <w:r>
        <w:rPr>
          <w:rStyle w:val="Emphasis"/>
          <w:i w:val="0"/>
          <w:iCs w:val="0"/>
        </w:rPr>
        <w:t>kao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programe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GitCmd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GitKraken</w:t>
      </w:r>
      <w:proofErr w:type="spellEnd"/>
      <w:r>
        <w:rPr>
          <w:rStyle w:val="Emphasis"/>
          <w:i w:val="0"/>
          <w:iCs w:val="0"/>
          <w:lang w:val="sr-Latn-RS"/>
        </w:rPr>
        <w:t>.</w:t>
      </w:r>
    </w:p>
    <w:p w14:paraId="49F5925F" w14:textId="77777777" w:rsidR="00935A17" w:rsidRDefault="00935A17" w:rsidP="00601223">
      <w:pPr>
        <w:rPr>
          <w:rStyle w:val="Emphasis"/>
          <w:i w:val="0"/>
          <w:iCs w:val="0"/>
          <w:lang w:val="sr-Latn-RS"/>
        </w:rPr>
      </w:pPr>
    </w:p>
    <w:p w14:paraId="07868D0E" w14:textId="77777777" w:rsidR="00601223" w:rsidRDefault="00601223" w:rsidP="00601223">
      <w:pPr>
        <w:rPr>
          <w:rStyle w:val="Emphasis"/>
          <w:i w:val="0"/>
          <w:iCs w:val="0"/>
          <w:lang w:val="sr-Latn-RS"/>
        </w:rPr>
      </w:pPr>
    </w:p>
    <w:p w14:paraId="76C52E22" w14:textId="77777777" w:rsidR="00601223" w:rsidRPr="00601223" w:rsidRDefault="00601223" w:rsidP="00601223">
      <w:pPr>
        <w:rPr>
          <w:rStyle w:val="Emphasis"/>
          <w:i w:val="0"/>
          <w:iCs w:val="0"/>
          <w:lang w:val="sr-Latn-RS"/>
        </w:rPr>
      </w:pPr>
    </w:p>
    <w:p w14:paraId="7CDBF166" w14:textId="77777777" w:rsidR="00601223" w:rsidRDefault="00601223" w:rsidP="0016378C">
      <w:pPr>
        <w:rPr>
          <w:rStyle w:val="Emphasis"/>
          <w:i w:val="0"/>
          <w:iCs w:val="0"/>
          <w:lang w:val="sr-Latn-RS"/>
        </w:rPr>
      </w:pPr>
    </w:p>
    <w:p w14:paraId="33196FE4" w14:textId="497040CA" w:rsidR="0016378C" w:rsidRPr="0016378C" w:rsidRDefault="00AF786C" w:rsidP="0016378C">
      <w:pPr>
        <w:rPr>
          <w:lang w:val="sr-Latn-RS"/>
        </w:rPr>
      </w:pPr>
      <w:r>
        <w:rPr>
          <w:rStyle w:val="Emphasis"/>
          <w:i w:val="0"/>
          <w:iCs w:val="0"/>
          <w:lang w:val="sr-Latn-RS"/>
        </w:rPr>
        <w:t xml:space="preserve"> </w:t>
      </w:r>
    </w:p>
    <w:p w14:paraId="165B83F6" w14:textId="77777777" w:rsidR="0016378C" w:rsidRPr="0016378C" w:rsidRDefault="0016378C" w:rsidP="0016378C">
      <w:pPr>
        <w:rPr>
          <w:lang w:val="en-GB"/>
        </w:rPr>
      </w:pPr>
    </w:p>
    <w:p w14:paraId="3DCAE089" w14:textId="77777777" w:rsidR="0016378C" w:rsidRPr="0016378C" w:rsidRDefault="0016378C">
      <w:pPr>
        <w:rPr>
          <w:lang w:val="sr-Latn-RS"/>
        </w:rPr>
      </w:pPr>
    </w:p>
    <w:sdt>
      <w:sdtPr>
        <w:id w:val="62297111"/>
        <w:docPartObj>
          <w:docPartGallery w:val="Bibliographies"/>
          <w:docPartUnique/>
        </w:docPartObj>
      </w:sdtPr>
      <w:sdtEndPr/>
      <w:sdtContent>
        <w:p w14:paraId="25AB9DC4" w14:textId="5A3D7819" w:rsidR="00E81978" w:rsidRDefault="00DE4386" w:rsidP="00C31D30">
          <w:pPr>
            <w:pStyle w:val="Bibliography"/>
            <w:rPr>
              <w:noProof/>
            </w:rPr>
          </w:pPr>
        </w:p>
      </w:sdtContent>
    </w:sdt>
    <w:sectPr w:rsidR="00E81978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7AE6C" w14:textId="77777777" w:rsidR="00DE4386" w:rsidRDefault="00DE4386">
      <w:pPr>
        <w:spacing w:line="240" w:lineRule="auto"/>
      </w:pPr>
      <w:r>
        <w:separator/>
      </w:r>
    </w:p>
    <w:p w14:paraId="5A7B5DF1" w14:textId="77777777" w:rsidR="00DE4386" w:rsidRDefault="00DE4386"/>
  </w:endnote>
  <w:endnote w:type="continuationSeparator" w:id="0">
    <w:p w14:paraId="45AC649E" w14:textId="77777777" w:rsidR="00DE4386" w:rsidRDefault="00DE4386">
      <w:pPr>
        <w:spacing w:line="240" w:lineRule="auto"/>
      </w:pPr>
      <w:r>
        <w:continuationSeparator/>
      </w:r>
    </w:p>
    <w:p w14:paraId="019CCC68" w14:textId="77777777" w:rsidR="00DE4386" w:rsidRDefault="00DE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0936E" w14:textId="77777777" w:rsidR="00DE4386" w:rsidRDefault="00DE4386">
      <w:pPr>
        <w:spacing w:line="240" w:lineRule="auto"/>
      </w:pPr>
      <w:r>
        <w:separator/>
      </w:r>
    </w:p>
    <w:p w14:paraId="6284A845" w14:textId="77777777" w:rsidR="00DE4386" w:rsidRDefault="00DE4386"/>
  </w:footnote>
  <w:footnote w:type="continuationSeparator" w:id="0">
    <w:p w14:paraId="0605CCCB" w14:textId="77777777" w:rsidR="00DE4386" w:rsidRDefault="00DE4386">
      <w:pPr>
        <w:spacing w:line="240" w:lineRule="auto"/>
      </w:pPr>
      <w:r>
        <w:continuationSeparator/>
      </w:r>
    </w:p>
    <w:p w14:paraId="278E3C0C" w14:textId="77777777" w:rsidR="00DE4386" w:rsidRDefault="00DE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F970A" w14:textId="5258E4BD" w:rsidR="00E81978" w:rsidRDefault="00DE4386">
    <w:pPr>
      <w:pStyle w:val="Header"/>
    </w:pPr>
    <w:sdt>
      <w:sdtPr>
        <w:rPr>
          <w:rStyle w:val="Strong"/>
          <w:sz w:val="18"/>
          <w:szCs w:val="18"/>
        </w:rPr>
        <w:alias w:val="Running head"/>
        <w:tag w:val=""/>
        <w:id w:val="12739865"/>
        <w:placeholder>
          <w:docPart w:val="59118D62DA854265A2B6BAF9427ED2C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6378C" w:rsidRPr="0016378C">
          <w:rPr>
            <w:rStyle w:val="Strong"/>
            <w:sz w:val="18"/>
            <w:szCs w:val="18"/>
          </w:rPr>
          <w:t>“Korišćene tehnolo</w:t>
        </w:r>
        <w:r w:rsidR="0016378C">
          <w:rPr>
            <w:rStyle w:val="Strong"/>
            <w:sz w:val="18"/>
            <w:szCs w:val="18"/>
          </w:rPr>
          <w:t>gije za realizaciju projekta “akordi za gitaru”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7041E" w14:textId="3D01A82A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3F77D9"/>
    <w:multiLevelType w:val="hybridMultilevel"/>
    <w:tmpl w:val="028613F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8C"/>
    <w:rsid w:val="000D3F41"/>
    <w:rsid w:val="0016378C"/>
    <w:rsid w:val="00355DCA"/>
    <w:rsid w:val="00551A02"/>
    <w:rsid w:val="005534FA"/>
    <w:rsid w:val="005D3A03"/>
    <w:rsid w:val="00601223"/>
    <w:rsid w:val="008002C0"/>
    <w:rsid w:val="008C5323"/>
    <w:rsid w:val="00935A17"/>
    <w:rsid w:val="009A6A3B"/>
    <w:rsid w:val="00AF786C"/>
    <w:rsid w:val="00B823AA"/>
    <w:rsid w:val="00BA45DB"/>
    <w:rsid w:val="00BF4184"/>
    <w:rsid w:val="00C0601E"/>
    <w:rsid w:val="00C31D30"/>
    <w:rsid w:val="00CD6E39"/>
    <w:rsid w:val="00CF6E91"/>
    <w:rsid w:val="00D85B68"/>
    <w:rsid w:val="00DE4386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7D36"/>
  <w15:chartTrackingRefBased/>
  <w15:docId w15:val="{920243CA-B1B1-4C0A-B3BD-B8024C2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163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tartbootstrap.com/themes/business-casual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8B1FFF1374064AADAD91A76253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73E3-F011-45E1-B6D2-CB77FAC014E9}"/>
      </w:docPartPr>
      <w:docPartBody>
        <w:p w:rsidR="00000000" w:rsidRDefault="005960E5">
          <w:pPr>
            <w:pStyle w:val="D478B1FFF1374064AADAD91A76253073"/>
          </w:pPr>
          <w:r>
            <w:t>[Title Here, up to 12 Words, on One to Two Lines]</w:t>
          </w:r>
        </w:p>
      </w:docPartBody>
    </w:docPart>
    <w:docPart>
      <w:docPartPr>
        <w:name w:val="59118D62DA854265A2B6BAF9427E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44A02-ED2A-458F-A6CB-842DBA7EAC34}"/>
      </w:docPartPr>
      <w:docPartBody>
        <w:p w:rsidR="00000000" w:rsidRDefault="005960E5">
          <w:pPr>
            <w:pStyle w:val="59118D62DA854265A2B6BAF9427ED2C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E5"/>
    <w:rsid w:val="0059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8B1FFF1374064AADAD91A76253073">
    <w:name w:val="D478B1FFF1374064AADAD91A76253073"/>
  </w:style>
  <w:style w:type="paragraph" w:customStyle="1" w:styleId="97E0DDC816664AB0BAE1D18E1C74716F">
    <w:name w:val="97E0DDC816664AB0BAE1D18E1C74716F"/>
  </w:style>
  <w:style w:type="paragraph" w:customStyle="1" w:styleId="FA8E505F6D7240C39798D6E02789E117">
    <w:name w:val="FA8E505F6D7240C39798D6E02789E117"/>
  </w:style>
  <w:style w:type="paragraph" w:customStyle="1" w:styleId="79A936C30F48427183EA0E43AABDEC49">
    <w:name w:val="79A936C30F48427183EA0E43AABDEC49"/>
  </w:style>
  <w:style w:type="paragraph" w:customStyle="1" w:styleId="4FDCE114B39B4EC6BCEC4769A5E46FED">
    <w:name w:val="4FDCE114B39B4EC6BCEC4769A5E46FED"/>
  </w:style>
  <w:style w:type="paragraph" w:customStyle="1" w:styleId="5924819E98A64107AB3968315FA2C5A6">
    <w:name w:val="5924819E98A64107AB3968315FA2C5A6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FCDF3B229EE4EEEBAAB09AEE5EDE8DB">
    <w:name w:val="5FCDF3B229EE4EEEBAAB09AEE5EDE8DB"/>
  </w:style>
  <w:style w:type="paragraph" w:customStyle="1" w:styleId="B0BB9D9F34C84334ABED3628EBFF3091">
    <w:name w:val="B0BB9D9F34C84334ABED3628EBFF3091"/>
  </w:style>
  <w:style w:type="paragraph" w:customStyle="1" w:styleId="703073C988DC41C1A38B0802497EE654">
    <w:name w:val="703073C988DC41C1A38B0802497EE654"/>
  </w:style>
  <w:style w:type="paragraph" w:customStyle="1" w:styleId="78A9B1F9D63544D697FF37EFBB4F3E88">
    <w:name w:val="78A9B1F9D63544D697FF37EFBB4F3E88"/>
  </w:style>
  <w:style w:type="paragraph" w:customStyle="1" w:styleId="C1811A62A7F24FC3A7F7D619FDE8D560">
    <w:name w:val="C1811A62A7F24FC3A7F7D619FDE8D560"/>
  </w:style>
  <w:style w:type="paragraph" w:customStyle="1" w:styleId="4EFE5903970B4E68A507FF7C693C042F">
    <w:name w:val="4EFE5903970B4E68A507FF7C693C042F"/>
  </w:style>
  <w:style w:type="paragraph" w:customStyle="1" w:styleId="042F02CA17F64A159C680F14CEFB20C6">
    <w:name w:val="042F02CA17F64A159C680F14CEFB20C6"/>
  </w:style>
  <w:style w:type="paragraph" w:customStyle="1" w:styleId="AD3E4DBC090C47A5862E01A32E85827F">
    <w:name w:val="AD3E4DBC090C47A5862E01A32E85827F"/>
  </w:style>
  <w:style w:type="paragraph" w:customStyle="1" w:styleId="E0179E919F2F4480A3CD17B879735A9E">
    <w:name w:val="E0179E919F2F4480A3CD17B879735A9E"/>
  </w:style>
  <w:style w:type="paragraph" w:customStyle="1" w:styleId="4BFA12339FCF49529318BCC01D66798F">
    <w:name w:val="4BFA12339FCF49529318BCC01D66798F"/>
  </w:style>
  <w:style w:type="paragraph" w:customStyle="1" w:styleId="E8282E1ED1454528950784538DE75C62">
    <w:name w:val="E8282E1ED1454528950784538DE75C62"/>
  </w:style>
  <w:style w:type="paragraph" w:customStyle="1" w:styleId="6C55E4391A884E789386923D26515C43">
    <w:name w:val="6C55E4391A884E789386923D26515C43"/>
  </w:style>
  <w:style w:type="paragraph" w:customStyle="1" w:styleId="4652740117AF4BAA9C4F8D99B796C193">
    <w:name w:val="4652740117AF4BAA9C4F8D99B796C193"/>
  </w:style>
  <w:style w:type="paragraph" w:customStyle="1" w:styleId="FE340155BBE44A55900499E0387F2501">
    <w:name w:val="FE340155BBE44A55900499E0387F2501"/>
  </w:style>
  <w:style w:type="paragraph" w:customStyle="1" w:styleId="8F8DA9A50C784853BD5A486C43B8CEA8">
    <w:name w:val="8F8DA9A50C784853BD5A486C43B8CEA8"/>
  </w:style>
  <w:style w:type="paragraph" w:customStyle="1" w:styleId="3FCE0EFA6ABD4EE7B2C351C39E271D35">
    <w:name w:val="3FCE0EFA6ABD4EE7B2C351C39E271D35"/>
  </w:style>
  <w:style w:type="paragraph" w:customStyle="1" w:styleId="E42AA953D8F0458DB3BE825583D1769E">
    <w:name w:val="E42AA953D8F0458DB3BE825583D1769E"/>
  </w:style>
  <w:style w:type="paragraph" w:customStyle="1" w:styleId="4A1BFFA895524D5CADF293F48700064B">
    <w:name w:val="4A1BFFA895524D5CADF293F48700064B"/>
  </w:style>
  <w:style w:type="paragraph" w:customStyle="1" w:styleId="206CB33E3F744E18AC1054B7E1142BDE">
    <w:name w:val="206CB33E3F744E18AC1054B7E1142BDE"/>
  </w:style>
  <w:style w:type="paragraph" w:customStyle="1" w:styleId="45C8E676B60B4FFEA1F1E46A085E10DD">
    <w:name w:val="45C8E676B60B4FFEA1F1E46A085E10DD"/>
  </w:style>
  <w:style w:type="paragraph" w:customStyle="1" w:styleId="5BACA9D496864E52AA1FA7C165D90901">
    <w:name w:val="5BACA9D496864E52AA1FA7C165D90901"/>
  </w:style>
  <w:style w:type="paragraph" w:customStyle="1" w:styleId="DE0B4877D4A3494EA798286E9557AC91">
    <w:name w:val="DE0B4877D4A3494EA798286E9557AC91"/>
  </w:style>
  <w:style w:type="paragraph" w:customStyle="1" w:styleId="D30A1461175C474E9A3E866BB298682D">
    <w:name w:val="D30A1461175C474E9A3E866BB298682D"/>
  </w:style>
  <w:style w:type="paragraph" w:customStyle="1" w:styleId="F888F4C7520F437D9BF122E0134823BB">
    <w:name w:val="F888F4C7520F437D9BF122E0134823BB"/>
  </w:style>
  <w:style w:type="paragraph" w:customStyle="1" w:styleId="62B386F1727B4EF4989C264C9A10FDC7">
    <w:name w:val="62B386F1727B4EF4989C264C9A10FDC7"/>
  </w:style>
  <w:style w:type="paragraph" w:customStyle="1" w:styleId="D9671DFA2ED840C2ADA87D6317B82602">
    <w:name w:val="D9671DFA2ED840C2ADA87D6317B82602"/>
  </w:style>
  <w:style w:type="paragraph" w:customStyle="1" w:styleId="4603F5CDCE82446CB9F1C1427CC5E51F">
    <w:name w:val="4603F5CDCE82446CB9F1C1427CC5E51F"/>
  </w:style>
  <w:style w:type="paragraph" w:customStyle="1" w:styleId="05F9FACD1AFE4A7781D5EC7ABD43FDA9">
    <w:name w:val="05F9FACD1AFE4A7781D5EC7ABD43FDA9"/>
  </w:style>
  <w:style w:type="paragraph" w:customStyle="1" w:styleId="D3B82F63B6B94C029534E1B9C840794F">
    <w:name w:val="D3B82F63B6B94C029534E1B9C840794F"/>
  </w:style>
  <w:style w:type="paragraph" w:customStyle="1" w:styleId="051E32F8860E4BF0B897777BD814DDCB">
    <w:name w:val="051E32F8860E4BF0B897777BD814DDCB"/>
  </w:style>
  <w:style w:type="paragraph" w:customStyle="1" w:styleId="C549A45723F94F8BA9CAA1D7ED70E2FD">
    <w:name w:val="C549A45723F94F8BA9CAA1D7ED70E2FD"/>
  </w:style>
  <w:style w:type="paragraph" w:customStyle="1" w:styleId="A163DF39EC8F47358C2AEC660EF335CB">
    <w:name w:val="A163DF39EC8F47358C2AEC660EF335CB"/>
  </w:style>
  <w:style w:type="paragraph" w:customStyle="1" w:styleId="158F2AB76B2048379B281B0C54A27449">
    <w:name w:val="158F2AB76B2048379B281B0C54A27449"/>
  </w:style>
  <w:style w:type="paragraph" w:customStyle="1" w:styleId="F11326844F4149F2A91C64BF7C8B204E">
    <w:name w:val="F11326844F4149F2A91C64BF7C8B204E"/>
  </w:style>
  <w:style w:type="paragraph" w:customStyle="1" w:styleId="5FCFA21DB3AE422CA9707BF0E6CDD633">
    <w:name w:val="5FCFA21DB3AE422CA9707BF0E6CDD633"/>
  </w:style>
  <w:style w:type="paragraph" w:customStyle="1" w:styleId="3C468A1282954493A8B2B4A520B0E2BA">
    <w:name w:val="3C468A1282954493A8B2B4A520B0E2BA"/>
  </w:style>
  <w:style w:type="paragraph" w:customStyle="1" w:styleId="509F2BD1F1F447EE9D73CC6495C2DDD2">
    <w:name w:val="509F2BD1F1F447EE9D73CC6495C2DDD2"/>
  </w:style>
  <w:style w:type="paragraph" w:customStyle="1" w:styleId="FC8D7D768AD0499C861F98F0804D7E42">
    <w:name w:val="FC8D7D768AD0499C861F98F0804D7E42"/>
  </w:style>
  <w:style w:type="paragraph" w:customStyle="1" w:styleId="AA6991582DEA4159951580B12557E564">
    <w:name w:val="AA6991582DEA4159951580B12557E564"/>
  </w:style>
  <w:style w:type="paragraph" w:customStyle="1" w:styleId="A88BA9A631E5497BB1A39E25C3ACEEA0">
    <w:name w:val="A88BA9A631E5497BB1A39E25C3ACEEA0"/>
  </w:style>
  <w:style w:type="paragraph" w:customStyle="1" w:styleId="E37AE9370D39473397DB2409BDD46EE3">
    <w:name w:val="E37AE9370D39473397DB2409BDD46EE3"/>
  </w:style>
  <w:style w:type="paragraph" w:customStyle="1" w:styleId="F527463AEB014276964330DD46403F6C">
    <w:name w:val="F527463AEB014276964330DD46403F6C"/>
  </w:style>
  <w:style w:type="paragraph" w:customStyle="1" w:styleId="3875D772FCFA4C629CD2EE5B37E34DCD">
    <w:name w:val="3875D772FCFA4C629CD2EE5B37E34DCD"/>
  </w:style>
  <w:style w:type="paragraph" w:customStyle="1" w:styleId="0FF91BF3B8F0461F82C58EFE9D1158E5">
    <w:name w:val="0FF91BF3B8F0461F82C58EFE9D1158E5"/>
  </w:style>
  <w:style w:type="paragraph" w:customStyle="1" w:styleId="E89A9FF562704CFEB48900897FF7922F">
    <w:name w:val="E89A9FF562704CFEB48900897FF7922F"/>
  </w:style>
  <w:style w:type="paragraph" w:customStyle="1" w:styleId="4BFA02A12DF74DEFBCEA89AE0DA854FB">
    <w:name w:val="4BFA02A12DF74DEFBCEA89AE0DA854FB"/>
  </w:style>
  <w:style w:type="paragraph" w:customStyle="1" w:styleId="74A2EB94F1EB4C3381D712CE2977F226">
    <w:name w:val="74A2EB94F1EB4C3381D712CE2977F226"/>
  </w:style>
  <w:style w:type="paragraph" w:customStyle="1" w:styleId="17E7F49C34EE471AA81351C7A8A20BFA">
    <w:name w:val="17E7F49C34EE471AA81351C7A8A20BFA"/>
  </w:style>
  <w:style w:type="paragraph" w:customStyle="1" w:styleId="EB5284EEC1AC46E394E153F9034E43A4">
    <w:name w:val="EB5284EEC1AC46E394E153F9034E43A4"/>
  </w:style>
  <w:style w:type="paragraph" w:customStyle="1" w:styleId="90523B4E58E94A7A901BE7D376AC8B71">
    <w:name w:val="90523B4E58E94A7A901BE7D376AC8B71"/>
  </w:style>
  <w:style w:type="paragraph" w:customStyle="1" w:styleId="99E74227507F4070A63EEE732E9D9C05">
    <w:name w:val="99E74227507F4070A63EEE732E9D9C05"/>
  </w:style>
  <w:style w:type="paragraph" w:customStyle="1" w:styleId="9606E2CA591944E78F3796B6A1FD7804">
    <w:name w:val="9606E2CA591944E78F3796B6A1FD7804"/>
  </w:style>
  <w:style w:type="paragraph" w:customStyle="1" w:styleId="4FF403A687FE4330A67481BF7DC35060">
    <w:name w:val="4FF403A687FE4330A67481BF7DC35060"/>
  </w:style>
  <w:style w:type="paragraph" w:customStyle="1" w:styleId="24CB24EF069C426EA704B584C5F07549">
    <w:name w:val="24CB24EF069C426EA704B584C5F07549"/>
  </w:style>
  <w:style w:type="paragraph" w:customStyle="1" w:styleId="E5349B6404234DCB8B423D90B266C435">
    <w:name w:val="E5349B6404234DCB8B423D90B266C435"/>
  </w:style>
  <w:style w:type="paragraph" w:customStyle="1" w:styleId="59118D62DA854265A2B6BAF9427ED2CA">
    <w:name w:val="59118D62DA854265A2B6BAF9427ED2CA"/>
  </w:style>
  <w:style w:type="paragraph" w:customStyle="1" w:styleId="620BC540F7284D50869891F80C2279E3">
    <w:name w:val="620BC540F7284D50869891F80C227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“Korišćene tehnologije za realizaciju projekta “akordi za gitaru”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64CCF-A638-49E0-8DFA-B3F318E8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51</TotalTime>
  <Pages>3</Pages>
  <Words>225</Words>
  <Characters>1311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Inženjerstva</dc:title>
  <dc:subject/>
  <dc:creator>Andrija Veljković</dc:creator>
  <cp:keywords/>
  <dc:description/>
  <cp:lastModifiedBy>Андрија Вељковић</cp:lastModifiedBy>
  <cp:revision>2</cp:revision>
  <dcterms:created xsi:type="dcterms:W3CDTF">2019-06-07T10:42:00Z</dcterms:created>
  <dcterms:modified xsi:type="dcterms:W3CDTF">2019-06-07T11:37:00Z</dcterms:modified>
</cp:coreProperties>
</file>